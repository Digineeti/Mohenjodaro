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E44B01" w:rsidP="00D077E9">
                                  <w:pPr>
                                    <w:pStyle w:val="Title"/>
                                    <w:spacing w:after="0"/>
                                  </w:pPr>
                                  <w:proofErr w:type="spellStart"/>
                                  <w:r>
                                    <w:t>Mohenjo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daro</w:t>
                                  </w:r>
                                  <w:proofErr w:type="spellEnd"/>
                                </w:p>
                                <w:p w:rsidR="00E44B01" w:rsidRPr="00D86945" w:rsidRDefault="00E44B01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Default="00E44B01" w:rsidP="00D077E9">
                            <w:pPr>
                              <w:pStyle w:val="Title"/>
                              <w:spacing w:after="0"/>
                            </w:pPr>
                            <w:proofErr w:type="spellStart"/>
                            <w:r>
                              <w:t>Mohenjo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daro</w:t>
                            </w:r>
                            <w:proofErr w:type="spellEnd"/>
                          </w:p>
                          <w:p w:rsidR="00E44B01" w:rsidRPr="00D86945" w:rsidRDefault="00E44B01" w:rsidP="00D077E9">
                            <w:pPr>
                              <w:pStyle w:val="Title"/>
                              <w:spacing w:after="0"/>
                            </w:pPr>
                            <w:r>
                              <w:t>2019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39013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3A42A8661554B66B0AC5BB4B5D9693B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B0045">
                  <w:rPr>
                    <w:rStyle w:val="SubtitleChar"/>
                    <w:b w:val="0"/>
                    <w:noProof/>
                  </w:rPr>
                  <w:t>August 31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81D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BA1C9F" w:rsidP="00D077E9">
            <w:sdt>
              <w:sdtPr>
                <w:id w:val="-1740469667"/>
                <w:placeholder>
                  <w:docPart w:val="82740D9EE20F4B87B1A2DAA46B5EF211"/>
                </w:placeholder>
                <w15:appearance w15:val="hidden"/>
              </w:sdtPr>
              <w:sdtEndPr/>
              <w:sdtContent>
                <w:proofErr w:type="spellStart"/>
                <w:r w:rsidR="00E44B01">
                  <w:t>Digineeti</w:t>
                </w:r>
                <w:proofErr w:type="spellEnd"/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A546CC80D654351853E32281758DF4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E44B01">
                  <w:t>Vikash</w:t>
                </w:r>
                <w:proofErr w:type="spellEnd"/>
                <w:r w:rsidR="00E44B01">
                  <w:t xml:space="preserve"> </w:t>
                </w:r>
                <w:proofErr w:type="spellStart"/>
                <w:r w:rsidR="00E44B01">
                  <w:t>Ranjan</w:t>
                </w:r>
                <w:proofErr w:type="spellEnd"/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CD50C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CE1C8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E44B01" w:rsidP="00D077E9">
      <w:pPr>
        <w:pStyle w:val="Heading1"/>
      </w:pPr>
      <w:r>
        <w:lastRenderedPageBreak/>
        <w:t xml:space="preserve">2D pixel art game </w:t>
      </w:r>
    </w:p>
    <w:tbl>
      <w:tblPr>
        <w:tblW w:w="9896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6"/>
      </w:tblGrid>
      <w:tr w:rsidR="00D077E9" w:rsidTr="00D2642C">
        <w:trPr>
          <w:trHeight w:val="3546"/>
        </w:trPr>
        <w:tc>
          <w:tcPr>
            <w:tcW w:w="9896" w:type="dxa"/>
          </w:tcPr>
          <w:sdt>
            <w:sdtPr>
              <w:id w:val="1660650702"/>
              <w:placeholder>
                <w:docPart w:val="FA07D403D2204871B5A25AC4E5D78DDE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E44B01" w:rsidP="00DF027C">
                <w:pPr>
                  <w:pStyle w:val="Heading2"/>
                </w:pPr>
                <w:r>
                  <w:t>Documentation</w:t>
                </w:r>
              </w:p>
            </w:sdtContent>
          </w:sdt>
          <w:p w:rsidR="00DF027C" w:rsidRDefault="00DF027C" w:rsidP="00DF027C"/>
          <w:p w:rsidR="00DF027C" w:rsidRPr="00DF027C" w:rsidRDefault="00E44B01" w:rsidP="00DF027C">
            <w:pPr>
              <w:pStyle w:val="Content"/>
            </w:pPr>
            <w:r>
              <w:t xml:space="preserve">Get started with the 2d pixel art game development. </w:t>
            </w:r>
            <w:proofErr w:type="spellStart"/>
            <w:r>
              <w:t>Mohenjo</w:t>
            </w:r>
            <w:proofErr w:type="spellEnd"/>
            <w:r>
              <w:t xml:space="preserve"> </w:t>
            </w:r>
            <w:proofErr w:type="spellStart"/>
            <w:r>
              <w:t>daro</w:t>
            </w:r>
            <w:proofErr w:type="spellEnd"/>
            <w:r>
              <w:t xml:space="preserve"> is the first project in 2d pixel art. </w:t>
            </w:r>
          </w:p>
          <w:p w:rsidR="00DF027C" w:rsidRDefault="00DF027C" w:rsidP="00DF027C"/>
          <w:p w:rsidR="00DF027C" w:rsidRDefault="00E44B01" w:rsidP="00C21A52">
            <w:pPr>
              <w:pStyle w:val="Content"/>
            </w:pPr>
            <w:r>
              <w:t xml:space="preserve">This </w:t>
            </w:r>
            <w:r w:rsidR="00C21A52">
              <w:t>is</w:t>
            </w:r>
            <w:r>
              <w:t xml:space="preserve"> </w:t>
            </w:r>
            <w:proofErr w:type="spellStart"/>
            <w:r>
              <w:t>mohenjo</w:t>
            </w:r>
            <w:proofErr w:type="spellEnd"/>
            <w:r>
              <w:t xml:space="preserve"> </w:t>
            </w:r>
            <w:proofErr w:type="spellStart"/>
            <w:r>
              <w:t>daro</w:t>
            </w:r>
            <w:proofErr w:type="spellEnd"/>
            <w:r>
              <w:t xml:space="preserve"> game development user ma</w:t>
            </w:r>
            <w:r w:rsidR="00C21A52">
              <w:t>nual which include development process step.</w:t>
            </w:r>
          </w:p>
        </w:tc>
      </w:tr>
      <w:tr w:rsidR="00DF027C" w:rsidTr="00D2642C">
        <w:trPr>
          <w:trHeight w:val="1899"/>
        </w:trPr>
        <w:tc>
          <w:tcPr>
            <w:tcW w:w="9896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proofErr w:type="spellStart"/>
                                  <w:r w:rsidR="00C21A52">
                                    <w:rPr>
                                      <w:i/>
                                      <w:sz w:val="36"/>
                                    </w:rPr>
                                    <w:t>Mohanjo</w:t>
                                  </w:r>
                                  <w:proofErr w:type="spellEnd"/>
                                  <w:r w:rsidR="00C21A52">
                                    <w:rPr>
                                      <w:i/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21A52">
                                    <w:rPr>
                                      <w:i/>
                                      <w:sz w:val="36"/>
                                    </w:rPr>
                                    <w:t>daro</w:t>
                                  </w:r>
                                  <w:proofErr w:type="spellEnd"/>
                                  <w:r w:rsidR="00C21A52">
                                    <w:rPr>
                                      <w:i/>
                                      <w:sz w:val="36"/>
                                    </w:rPr>
                                    <w:t xml:space="preserve"> ancient pixel art RPG</w:t>
                                  </w:r>
                                  <w:r w:rsidR="00B0638A">
                                    <w:rPr>
                                      <w:i/>
                                      <w:sz w:val="36"/>
                                    </w:rPr>
                                    <w:t xml:space="preserve"> 2d game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proofErr w:type="spellStart"/>
                            <w:r w:rsidR="00C21A52">
                              <w:rPr>
                                <w:i/>
                                <w:sz w:val="36"/>
                              </w:rPr>
                              <w:t>Mohanjo</w:t>
                            </w:r>
                            <w:proofErr w:type="spellEnd"/>
                            <w:r w:rsidR="00C21A52">
                              <w:rPr>
                                <w:i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C21A52">
                              <w:rPr>
                                <w:i/>
                                <w:sz w:val="36"/>
                              </w:rPr>
                              <w:t>daro</w:t>
                            </w:r>
                            <w:proofErr w:type="spellEnd"/>
                            <w:r w:rsidR="00C21A52">
                              <w:rPr>
                                <w:i/>
                                <w:sz w:val="36"/>
                              </w:rPr>
                              <w:t xml:space="preserve"> ancient pixel art RPG</w:t>
                            </w:r>
                            <w:r w:rsidR="00B0638A">
                              <w:rPr>
                                <w:i/>
                                <w:sz w:val="36"/>
                              </w:rPr>
                              <w:t xml:space="preserve"> 2d game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2642C">
        <w:trPr>
          <w:trHeight w:val="5931"/>
        </w:trPr>
        <w:tc>
          <w:tcPr>
            <w:tcW w:w="9896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:rsidR="00DF027C" w:rsidRPr="00DF027C" w:rsidRDefault="00DF027C" w:rsidP="00DF027C">
            <w:pPr>
              <w:pStyle w:val="Content"/>
            </w:pPr>
          </w:p>
          <w:p w:rsidR="00DF027C" w:rsidRDefault="00DF027C" w:rsidP="00DF027C">
            <w:pPr>
              <w:pStyle w:val="Content"/>
            </w:pPr>
          </w:p>
          <w:p w:rsidR="00DF027C" w:rsidRDefault="00DF027C" w:rsidP="00DF027C">
            <w:pPr>
              <w:pStyle w:val="Content"/>
            </w:pPr>
          </w:p>
          <w:p w:rsidR="00E44B01" w:rsidRDefault="00E44B0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  <w:r>
              <w:rPr>
                <w:i/>
                <w:sz w:val="36"/>
              </w:rPr>
              <w:lastRenderedPageBreak/>
              <w:t>Reference:</w:t>
            </w: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  <w:r>
              <w:rPr>
                <w:i/>
                <w:sz w:val="36"/>
              </w:rPr>
              <w:lastRenderedPageBreak/>
              <w:t>Acknowledgement:</w:t>
            </w: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</w:p>
          <w:p w:rsidR="00C82F91" w:rsidRDefault="00C82F91" w:rsidP="00DF027C">
            <w:pPr>
              <w:pStyle w:val="Content"/>
              <w:rPr>
                <w:i/>
                <w:sz w:val="36"/>
              </w:rPr>
            </w:pPr>
            <w:r>
              <w:rPr>
                <w:i/>
                <w:sz w:val="36"/>
              </w:rPr>
              <w:lastRenderedPageBreak/>
              <w:t>Content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Introduction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Platform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Graphic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Characters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Assets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 xml:space="preserve">Working procedure 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Errors</w:t>
            </w:r>
          </w:p>
          <w:p w:rsidR="00C82F91" w:rsidRDefault="00C82F91" w:rsidP="00C82F91">
            <w:pPr>
              <w:pStyle w:val="Content"/>
              <w:numPr>
                <w:ilvl w:val="0"/>
                <w:numId w:val="1"/>
              </w:numPr>
              <w:rPr>
                <w:i/>
                <w:sz w:val="36"/>
              </w:rPr>
            </w:pPr>
            <w:r>
              <w:rPr>
                <w:i/>
                <w:sz w:val="36"/>
              </w:rPr>
              <w:t>Conclusion</w:t>
            </w: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C82F91" w:rsidRDefault="00C82F91" w:rsidP="00C82F91">
            <w:pPr>
              <w:pStyle w:val="Content"/>
              <w:ind w:left="720"/>
              <w:rPr>
                <w:i/>
                <w:sz w:val="36"/>
              </w:rPr>
            </w:pPr>
          </w:p>
          <w:p w:rsidR="000F3A89" w:rsidRDefault="00C82F91" w:rsidP="000F3A89">
            <w:pPr>
              <w:pStyle w:val="Content"/>
              <w:ind w:left="720"/>
              <w:rPr>
                <w:i/>
                <w:sz w:val="72"/>
                <w:szCs w:val="72"/>
                <w:u w:val="single"/>
              </w:rPr>
            </w:pPr>
            <w:r w:rsidRPr="00C82F91">
              <w:rPr>
                <w:i/>
                <w:sz w:val="72"/>
                <w:szCs w:val="72"/>
                <w:u w:val="single"/>
              </w:rPr>
              <w:lastRenderedPageBreak/>
              <w:t>1.introduction</w:t>
            </w:r>
          </w:p>
          <w:p w:rsidR="000F3A89" w:rsidRDefault="000F3A89" w:rsidP="000F3A89">
            <w:pPr>
              <w:pStyle w:val="Content"/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  <w:u w:val="single"/>
              </w:rPr>
              <w:t>Digineeti</w:t>
            </w:r>
            <w:proofErr w:type="spellEnd"/>
            <w:r>
              <w:rPr>
                <w:i/>
                <w:sz w:val="36"/>
                <w:szCs w:val="36"/>
                <w:u w:val="single"/>
              </w:rPr>
              <w:t xml:space="preserve"> </w:t>
            </w:r>
            <w:r w:rsidR="00190394">
              <w:rPr>
                <w:i/>
                <w:sz w:val="36"/>
                <w:szCs w:val="36"/>
              </w:rPr>
              <w:t>company was founded in 2019.</w:t>
            </w: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i/>
                <w:sz w:val="36"/>
                <w:szCs w:val="36"/>
              </w:rPr>
            </w:pPr>
          </w:p>
          <w:p w:rsidR="00190394" w:rsidRDefault="00190394" w:rsidP="000F3A89">
            <w:pPr>
              <w:pStyle w:val="Content"/>
              <w:rPr>
                <w:b/>
                <w:i/>
                <w:sz w:val="52"/>
                <w:szCs w:val="52"/>
                <w:u w:val="single"/>
              </w:rPr>
            </w:pPr>
            <w:r w:rsidRPr="00190394">
              <w:rPr>
                <w:b/>
                <w:i/>
                <w:sz w:val="52"/>
                <w:szCs w:val="52"/>
                <w:u w:val="single"/>
              </w:rPr>
              <w:t>6.Game development steps:</w:t>
            </w:r>
          </w:p>
          <w:p w:rsidR="00190394" w:rsidRPr="00B970B9" w:rsidRDefault="008E7697" w:rsidP="000F3A89">
            <w:pPr>
              <w:pStyle w:val="Content"/>
              <w:rPr>
                <w:b/>
                <w:sz w:val="44"/>
                <w:szCs w:val="44"/>
                <w:u w:val="single"/>
              </w:rPr>
            </w:pPr>
            <w:r w:rsidRPr="00B970B9">
              <w:rPr>
                <w:b/>
                <w:sz w:val="44"/>
                <w:szCs w:val="44"/>
                <w:u w:val="single"/>
              </w:rPr>
              <w:t>Creating the new project (</w:t>
            </w:r>
            <w:proofErr w:type="spellStart"/>
            <w:r w:rsidRPr="00B970B9">
              <w:rPr>
                <w:b/>
                <w:sz w:val="44"/>
                <w:szCs w:val="44"/>
                <w:u w:val="single"/>
              </w:rPr>
              <w:t>Mohenjo</w:t>
            </w:r>
            <w:proofErr w:type="spellEnd"/>
            <w:r w:rsidRPr="00B970B9">
              <w:rPr>
                <w:b/>
                <w:sz w:val="44"/>
                <w:szCs w:val="44"/>
                <w:u w:val="single"/>
              </w:rPr>
              <w:t xml:space="preserve"> </w:t>
            </w:r>
            <w:proofErr w:type="spellStart"/>
            <w:r w:rsidRPr="00B970B9">
              <w:rPr>
                <w:b/>
                <w:sz w:val="44"/>
                <w:szCs w:val="44"/>
                <w:u w:val="single"/>
              </w:rPr>
              <w:t>Daro</w:t>
            </w:r>
            <w:proofErr w:type="spellEnd"/>
            <w:r w:rsidRPr="00B970B9">
              <w:rPr>
                <w:b/>
                <w:sz w:val="44"/>
                <w:szCs w:val="44"/>
                <w:u w:val="single"/>
              </w:rPr>
              <w:t>) in unity.</w:t>
            </w:r>
          </w:p>
          <w:p w:rsidR="008E7697" w:rsidRDefault="00FE6CFC" w:rsidP="000F3A89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Game</w:t>
            </w:r>
            <w:r w:rsidR="008E7697">
              <w:rPr>
                <w:sz w:val="36"/>
                <w:szCs w:val="36"/>
              </w:rPr>
              <w:t xml:space="preserve"> develop in RPG</w:t>
            </w:r>
            <w:r w:rsidR="009D1A8C">
              <w:rPr>
                <w:sz w:val="36"/>
                <w:szCs w:val="36"/>
              </w:rPr>
              <w:t xml:space="preserve"> 2d pixel art </w:t>
            </w:r>
            <w:r w:rsidR="008E7697">
              <w:rPr>
                <w:sz w:val="36"/>
                <w:szCs w:val="36"/>
              </w:rPr>
              <w:t>style..</w:t>
            </w:r>
          </w:p>
          <w:p w:rsidR="008E7697" w:rsidRDefault="008E7697" w:rsidP="000F3A89">
            <w:pPr>
              <w:pStyle w:val="Content"/>
              <w:rPr>
                <w:sz w:val="36"/>
                <w:szCs w:val="36"/>
              </w:rPr>
            </w:pPr>
          </w:p>
          <w:p w:rsidR="009006D1" w:rsidRDefault="009006D1" w:rsidP="000F3A89">
            <w:pPr>
              <w:pStyle w:val="Content"/>
              <w:rPr>
                <w:sz w:val="36"/>
                <w:szCs w:val="36"/>
              </w:rPr>
            </w:pPr>
          </w:p>
          <w:p w:rsidR="00C45712" w:rsidRDefault="00C45712" w:rsidP="000F3A89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Date:</w:t>
            </w:r>
            <w:r w:rsidR="00CE39F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22-08-2019</w:t>
            </w:r>
          </w:p>
          <w:p w:rsidR="009006D1" w:rsidRDefault="009006D1" w:rsidP="000F3A89">
            <w:pPr>
              <w:pStyle w:val="Content"/>
              <w:rPr>
                <w:sz w:val="36"/>
                <w:szCs w:val="36"/>
              </w:rPr>
            </w:pPr>
            <w:r w:rsidRPr="00E21262">
              <w:rPr>
                <w:b/>
                <w:sz w:val="48"/>
                <w:szCs w:val="48"/>
                <w:u w:val="single"/>
              </w:rPr>
              <w:t>Adding light in the scene ………………</w:t>
            </w:r>
          </w:p>
          <w:p w:rsidR="009006D1" w:rsidRDefault="009006D1" w:rsidP="000F3A89">
            <w:pPr>
              <w:pStyle w:val="Content"/>
              <w:rPr>
                <w:sz w:val="36"/>
                <w:szCs w:val="36"/>
              </w:rPr>
            </w:pPr>
          </w:p>
          <w:p w:rsidR="00C45712" w:rsidRDefault="00C45712" w:rsidP="000F3A89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Adding </w:t>
            </w:r>
            <w:proofErr w:type="spellStart"/>
            <w:r>
              <w:rPr>
                <w:sz w:val="36"/>
                <w:szCs w:val="36"/>
              </w:rPr>
              <w:t>LightWeightRenderingPipeLine</w:t>
            </w:r>
            <w:proofErr w:type="spellEnd"/>
            <w:r>
              <w:rPr>
                <w:sz w:val="36"/>
                <w:szCs w:val="36"/>
              </w:rPr>
              <w:t xml:space="preserve"> for add the light in the scene </w:t>
            </w:r>
          </w:p>
          <w:p w:rsidR="00C45712" w:rsidRDefault="00C45712" w:rsidP="000F3A89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Steps:-</w:t>
            </w:r>
            <w:r w:rsidR="003261A0">
              <w:rPr>
                <w:sz w:val="36"/>
                <w:szCs w:val="36"/>
              </w:rPr>
              <w:t xml:space="preserve"> A</w:t>
            </w:r>
          </w:p>
          <w:p w:rsidR="00C45712" w:rsidRDefault="00C45712" w:rsidP="00C45712">
            <w:pPr>
              <w:pStyle w:val="Content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Light Weight Rendering Pipe Line from the window -&gt; package -&gt; </w:t>
            </w:r>
            <w:proofErr w:type="spellStart"/>
            <w:r>
              <w:rPr>
                <w:sz w:val="36"/>
                <w:szCs w:val="36"/>
              </w:rPr>
              <w:t>LightweightRP</w:t>
            </w:r>
            <w:proofErr w:type="spellEnd"/>
            <w:r>
              <w:rPr>
                <w:sz w:val="36"/>
                <w:szCs w:val="36"/>
              </w:rPr>
              <w:t xml:space="preserve">  (install)</w:t>
            </w:r>
          </w:p>
          <w:p w:rsidR="00C45712" w:rsidRDefault="00C45712" w:rsidP="00C45712">
            <w:pPr>
              <w:pStyle w:val="Content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Pipeline Asset.   Right click on project panel -&gt; create -&gt; Rendering -&gt; </w:t>
            </w:r>
            <w:proofErr w:type="spellStart"/>
            <w:r>
              <w:rPr>
                <w:sz w:val="36"/>
                <w:szCs w:val="36"/>
              </w:rPr>
              <w:t>LightWeightR</w:t>
            </w:r>
            <w:r w:rsidR="003261A0">
              <w:rPr>
                <w:sz w:val="36"/>
                <w:szCs w:val="36"/>
              </w:rPr>
              <w:t>ender</w:t>
            </w:r>
            <w:r>
              <w:rPr>
                <w:sz w:val="36"/>
                <w:szCs w:val="36"/>
              </w:rPr>
              <w:t>Pipeline</w:t>
            </w:r>
            <w:proofErr w:type="spellEnd"/>
            <w:r>
              <w:rPr>
                <w:sz w:val="36"/>
                <w:szCs w:val="36"/>
              </w:rPr>
              <w:t xml:space="preserve"> -&gt; </w:t>
            </w:r>
            <w:proofErr w:type="spellStart"/>
            <w:r>
              <w:rPr>
                <w:sz w:val="36"/>
                <w:szCs w:val="36"/>
              </w:rPr>
              <w:t>PipeLine</w:t>
            </w:r>
            <w:proofErr w:type="spellEnd"/>
            <w:r>
              <w:rPr>
                <w:sz w:val="36"/>
                <w:szCs w:val="36"/>
              </w:rPr>
              <w:t xml:space="preserve"> Asset(LWRP name)</w:t>
            </w:r>
          </w:p>
          <w:p w:rsidR="00C45712" w:rsidRDefault="00C45712" w:rsidP="00C45712">
            <w:pPr>
              <w:pStyle w:val="Content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LWRP inspector window in General section set </w:t>
            </w:r>
            <w:proofErr w:type="gramStart"/>
            <w:r>
              <w:rPr>
                <w:sz w:val="36"/>
                <w:szCs w:val="36"/>
              </w:rPr>
              <w:t>Rendering</w:t>
            </w:r>
            <w:proofErr w:type="gramEnd"/>
            <w:r>
              <w:rPr>
                <w:sz w:val="36"/>
                <w:szCs w:val="36"/>
              </w:rPr>
              <w:t xml:space="preserve"> type to custom.</w:t>
            </w:r>
          </w:p>
          <w:p w:rsidR="00C45712" w:rsidRDefault="00C01EA7" w:rsidP="00C45712">
            <w:pPr>
              <w:pStyle w:val="Content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02F54E" wp14:editId="1C899F8F">
                      <wp:simplePos x="0" y="0"/>
                      <wp:positionH relativeFrom="column">
                        <wp:posOffset>5465750</wp:posOffset>
                      </wp:positionH>
                      <wp:positionV relativeFrom="paragraph">
                        <wp:posOffset>148235</wp:posOffset>
                      </wp:positionV>
                      <wp:extent cx="296883" cy="1935678"/>
                      <wp:effectExtent l="0" t="19050" r="370205" b="14097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883" cy="1935678"/>
                              </a:xfrm>
                              <a:prstGeom prst="bentConnector3">
                                <a:avLst>
                                  <a:gd name="adj1" fmla="val 210003"/>
                                </a:avLst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C9E30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430.35pt;margin-top:11.65pt;width:23.4pt;height:15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" adj="45361" strokecolor="#024f75 [3204]" strokeweight="4.5pt">
                      <v:stroke endarrow="block"/>
                    </v:shape>
                  </w:pict>
                </mc:Fallback>
              </mc:AlternateContent>
            </w:r>
            <w:r w:rsidR="00C45712">
              <w:rPr>
                <w:sz w:val="36"/>
                <w:szCs w:val="36"/>
              </w:rPr>
              <w:t>LWRP inspector window in general section set Data.-----------</w:t>
            </w:r>
          </w:p>
          <w:p w:rsidR="00C45712" w:rsidRDefault="00C45712" w:rsidP="00C45712">
            <w:pPr>
              <w:pStyle w:val="Content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2d Renderer</w:t>
            </w:r>
          </w:p>
          <w:p w:rsidR="00C45712" w:rsidRDefault="003261A0" w:rsidP="00C45712">
            <w:pPr>
              <w:pStyle w:val="Content"/>
              <w:ind w:left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Right click in project panel -&gt; create -&gt; Rendering -&gt; </w:t>
            </w:r>
            <w:proofErr w:type="spellStart"/>
            <w:r>
              <w:rPr>
                <w:sz w:val="36"/>
                <w:szCs w:val="36"/>
              </w:rPr>
              <w:t>LightWeightRenderPipeline</w:t>
            </w:r>
            <w:proofErr w:type="spellEnd"/>
            <w:r>
              <w:rPr>
                <w:sz w:val="36"/>
                <w:szCs w:val="36"/>
              </w:rPr>
              <w:t xml:space="preserve"> -&gt; 2d Renderer (experimental) (Name xyz )</w:t>
            </w:r>
          </w:p>
          <w:p w:rsidR="003261A0" w:rsidRDefault="003261A0" w:rsidP="00C45712">
            <w:pPr>
              <w:pStyle w:val="Content"/>
              <w:ind w:left="720"/>
              <w:rPr>
                <w:sz w:val="36"/>
                <w:szCs w:val="36"/>
              </w:rPr>
            </w:pPr>
          </w:p>
          <w:p w:rsidR="003261A0" w:rsidRDefault="003261A0" w:rsidP="00C45712">
            <w:pPr>
              <w:pStyle w:val="Content"/>
              <w:ind w:left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Drag and drop xyz into LWRP inspector Data Section.</w:t>
            </w:r>
          </w:p>
          <w:p w:rsidR="003261A0" w:rsidRDefault="003261A0" w:rsidP="00C45712">
            <w:pPr>
              <w:pStyle w:val="Content"/>
              <w:ind w:left="720"/>
              <w:rPr>
                <w:sz w:val="36"/>
                <w:szCs w:val="36"/>
              </w:rPr>
            </w:pPr>
          </w:p>
          <w:p w:rsidR="003261A0" w:rsidRDefault="003261A0" w:rsidP="00C45712">
            <w:pPr>
              <w:pStyle w:val="Content"/>
              <w:ind w:left="720"/>
              <w:rPr>
                <w:sz w:val="36"/>
                <w:szCs w:val="36"/>
              </w:rPr>
            </w:pPr>
          </w:p>
          <w:p w:rsidR="003261A0" w:rsidRDefault="003261A0" w:rsidP="003261A0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Steps:- B</w:t>
            </w:r>
          </w:p>
          <w:p w:rsidR="003261A0" w:rsidRDefault="003261A0" w:rsidP="003261A0">
            <w:pPr>
              <w:pStyle w:val="Content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Make Scene that accept the </w:t>
            </w:r>
            <w:proofErr w:type="spellStart"/>
            <w:r>
              <w:rPr>
                <w:sz w:val="36"/>
                <w:szCs w:val="36"/>
              </w:rPr>
              <w:t>LightWeightRenderPipeLine</w:t>
            </w:r>
            <w:proofErr w:type="spellEnd"/>
          </w:p>
          <w:p w:rsidR="003261A0" w:rsidRDefault="003261A0" w:rsidP="003261A0">
            <w:pPr>
              <w:pStyle w:val="Content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Goto</w:t>
            </w:r>
            <w:proofErr w:type="spellEnd"/>
            <w:r>
              <w:rPr>
                <w:sz w:val="36"/>
                <w:szCs w:val="36"/>
              </w:rPr>
              <w:t xml:space="preserve"> edit -&gt; project setting -&gt; graphic -&gt; drag &amp; drop LWRP in to script renderer pipeline setting section.</w:t>
            </w:r>
          </w:p>
          <w:p w:rsidR="003261A0" w:rsidRDefault="003261A0" w:rsidP="003261A0">
            <w:pPr>
              <w:pStyle w:val="Content"/>
              <w:rPr>
                <w:sz w:val="36"/>
                <w:szCs w:val="36"/>
              </w:rPr>
            </w:pPr>
          </w:p>
          <w:p w:rsidR="003261A0" w:rsidRDefault="003261A0" w:rsidP="003261A0">
            <w:pPr>
              <w:pStyle w:val="Cont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Steps:- </w:t>
            </w:r>
            <w:r w:rsidR="00D6029D">
              <w:rPr>
                <w:sz w:val="36"/>
                <w:szCs w:val="36"/>
              </w:rPr>
              <w:t>C</w:t>
            </w:r>
          </w:p>
          <w:p w:rsidR="003261A0" w:rsidRDefault="003261A0" w:rsidP="003261A0">
            <w:pPr>
              <w:pStyle w:val="Content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Right click on hierarchy -&gt; light -&gt;</w:t>
            </w:r>
            <w:r w:rsidR="00D2642C">
              <w:rPr>
                <w:sz w:val="36"/>
                <w:szCs w:val="36"/>
              </w:rPr>
              <w:t xml:space="preserve"> 2d -&gt; freeform light 2D (Experimental), Sprite light 2D (Experimental), Parametric 2D (Experimental), Point light 2D (Experimental), Global light.</w:t>
            </w:r>
          </w:p>
          <w:p w:rsidR="003261A0" w:rsidRDefault="00D2642C" w:rsidP="0010099B">
            <w:pPr>
              <w:pStyle w:val="Content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D2642C">
              <w:rPr>
                <w:sz w:val="36"/>
                <w:szCs w:val="36"/>
              </w:rPr>
              <w:t>Chose as per the required</w:t>
            </w:r>
            <w:r>
              <w:rPr>
                <w:sz w:val="36"/>
                <w:szCs w:val="36"/>
              </w:rPr>
              <w:t>.</w:t>
            </w:r>
          </w:p>
          <w:p w:rsidR="00D2642C" w:rsidRDefault="00D2642C" w:rsidP="00D2642C">
            <w:pPr>
              <w:pStyle w:val="Content"/>
              <w:numPr>
                <w:ilvl w:val="0"/>
                <w:numId w:val="6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Freefrom</w:t>
            </w:r>
            <w:proofErr w:type="spellEnd"/>
            <w:r>
              <w:rPr>
                <w:sz w:val="36"/>
                <w:szCs w:val="36"/>
              </w:rPr>
              <w:t xml:space="preserve"> light give user to draw the area to </w:t>
            </w:r>
            <w:proofErr w:type="spellStart"/>
            <w:r>
              <w:rPr>
                <w:sz w:val="36"/>
                <w:szCs w:val="36"/>
              </w:rPr>
              <w:t>luminate</w:t>
            </w:r>
            <w:proofErr w:type="spellEnd"/>
          </w:p>
          <w:p w:rsidR="00D2642C" w:rsidRDefault="00D2642C" w:rsidP="00D2642C">
            <w:pPr>
              <w:pStyle w:val="Content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Sprite light 2D provide user to add different sprite for spreading the light in any direction.</w:t>
            </w:r>
          </w:p>
          <w:p w:rsidR="00D2642C" w:rsidRDefault="00D2642C" w:rsidP="00D2642C">
            <w:pPr>
              <w:pStyle w:val="Content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Parametric light gives user different shape for spreading the light.</w:t>
            </w:r>
          </w:p>
          <w:p w:rsidR="00D2642C" w:rsidRDefault="00D2642C" w:rsidP="00D2642C">
            <w:pPr>
              <w:pStyle w:val="Content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Point light 2D use for spreading the light in circular area it </w:t>
            </w:r>
            <w:proofErr w:type="gramStart"/>
            <w:r>
              <w:rPr>
                <w:sz w:val="36"/>
                <w:szCs w:val="36"/>
              </w:rPr>
              <w:t>can  modify</w:t>
            </w:r>
            <w:proofErr w:type="gramEnd"/>
            <w:r>
              <w:rPr>
                <w:sz w:val="36"/>
                <w:szCs w:val="36"/>
              </w:rPr>
              <w:t xml:space="preserve"> as the point light in one direction by edit the shape.</w:t>
            </w:r>
          </w:p>
          <w:p w:rsidR="00C45712" w:rsidRPr="00190394" w:rsidRDefault="00D2642C" w:rsidP="00D6029D">
            <w:pPr>
              <w:pStyle w:val="Content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 w:rsidRPr="00D6029D">
              <w:rPr>
                <w:sz w:val="36"/>
                <w:szCs w:val="36"/>
              </w:rPr>
              <w:t>Global light use to make lighting effect in the whole scene.</w:t>
            </w:r>
          </w:p>
        </w:tc>
      </w:tr>
    </w:tbl>
    <w:p w:rsidR="0087605E" w:rsidRDefault="0087605E" w:rsidP="00D6029D"/>
    <w:p w:rsidR="00D6029D" w:rsidRDefault="00D6029D" w:rsidP="00D6029D">
      <w:pPr>
        <w:pStyle w:val="Content"/>
        <w:rPr>
          <w:sz w:val="36"/>
          <w:szCs w:val="36"/>
        </w:rPr>
      </w:pPr>
      <w:r>
        <w:rPr>
          <w:sz w:val="36"/>
          <w:szCs w:val="36"/>
        </w:rPr>
        <w:t>Steps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D</w:t>
      </w:r>
    </w:p>
    <w:p w:rsidR="00896FA6" w:rsidRDefault="00896FA6" w:rsidP="00D6029D">
      <w:pPr>
        <w:pStyle w:val="Content"/>
        <w:rPr>
          <w:sz w:val="36"/>
          <w:szCs w:val="36"/>
        </w:rPr>
      </w:pPr>
      <w:r>
        <w:rPr>
          <w:sz w:val="36"/>
          <w:szCs w:val="36"/>
        </w:rPr>
        <w:t>Normal map lighting Technique:</w:t>
      </w:r>
    </w:p>
    <w:p w:rsidR="00896FA6" w:rsidRDefault="00896FA6" w:rsidP="00896FA6">
      <w:pPr>
        <w:pStyle w:val="Content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Goto</w:t>
      </w:r>
      <w:proofErr w:type="spellEnd"/>
      <w:r>
        <w:rPr>
          <w:sz w:val="36"/>
          <w:szCs w:val="36"/>
        </w:rPr>
        <w:t xml:space="preserve"> the background sprite -&gt; sprite editor -&gt;click sprite Editor -&gt; secondary Texture. In the secondary texture section bottom right in sprite editor (click + button )</w:t>
      </w:r>
    </w:p>
    <w:p w:rsidR="00896FA6" w:rsidRDefault="00896FA6" w:rsidP="00896FA6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t>[</w:t>
      </w:r>
      <w:proofErr w:type="gramStart"/>
      <w:r>
        <w:rPr>
          <w:sz w:val="36"/>
          <w:szCs w:val="36"/>
        </w:rPr>
        <w:t>name</w:t>
      </w:r>
      <w:proofErr w:type="gramEnd"/>
      <w:r w:rsidR="00836C52">
        <w:rPr>
          <w:sz w:val="36"/>
          <w:szCs w:val="36"/>
        </w:rPr>
        <w:t xml:space="preserve"> </w:t>
      </w:r>
      <w:r>
        <w:rPr>
          <w:sz w:val="36"/>
          <w:szCs w:val="36"/>
        </w:rPr>
        <w:t>= _</w:t>
      </w:r>
      <w:proofErr w:type="spellStart"/>
      <w:r>
        <w:rPr>
          <w:sz w:val="36"/>
          <w:szCs w:val="36"/>
        </w:rPr>
        <w:t>NormalMap</w:t>
      </w:r>
      <w:proofErr w:type="spellEnd"/>
      <w:r>
        <w:rPr>
          <w:sz w:val="36"/>
          <w:szCs w:val="36"/>
        </w:rPr>
        <w:t xml:space="preserve">(same name every time )] </w:t>
      </w:r>
    </w:p>
    <w:p w:rsidR="00896FA6" w:rsidRDefault="00896FA6" w:rsidP="00896FA6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t>[</w:t>
      </w:r>
      <w:proofErr w:type="gramStart"/>
      <w:r>
        <w:rPr>
          <w:sz w:val="36"/>
          <w:szCs w:val="36"/>
        </w:rPr>
        <w:t>texture</w:t>
      </w:r>
      <w:proofErr w:type="gramEnd"/>
      <w:r w:rsidR="00836C52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836C52">
        <w:rPr>
          <w:sz w:val="36"/>
          <w:szCs w:val="36"/>
        </w:rPr>
        <w:t xml:space="preserve"> </w:t>
      </w:r>
      <w:r>
        <w:rPr>
          <w:sz w:val="36"/>
          <w:szCs w:val="36"/>
        </w:rPr>
        <w:t>provide the texture sprite</w:t>
      </w:r>
      <w:r w:rsidR="00F4571A">
        <w:rPr>
          <w:sz w:val="36"/>
          <w:szCs w:val="36"/>
        </w:rPr>
        <w:t>(</w:t>
      </w:r>
      <w:r w:rsidR="001070AB">
        <w:rPr>
          <w:sz w:val="36"/>
          <w:szCs w:val="36"/>
        </w:rPr>
        <w:t xml:space="preserve">texture type must be in </w:t>
      </w:r>
      <w:r w:rsidR="00F4571A">
        <w:rPr>
          <w:sz w:val="36"/>
          <w:szCs w:val="36"/>
        </w:rPr>
        <w:t>normal texture )</w:t>
      </w:r>
      <w:r>
        <w:rPr>
          <w:sz w:val="36"/>
          <w:szCs w:val="36"/>
        </w:rPr>
        <w:t>]</w:t>
      </w:r>
    </w:p>
    <w:p w:rsidR="00F4571A" w:rsidRDefault="00F4571A" w:rsidP="00896FA6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t>Click apply.</w:t>
      </w:r>
    </w:p>
    <w:p w:rsidR="00F4571A" w:rsidRDefault="00F4571A" w:rsidP="00896FA6">
      <w:pPr>
        <w:pStyle w:val="Content"/>
        <w:ind w:left="720"/>
        <w:rPr>
          <w:sz w:val="36"/>
          <w:szCs w:val="36"/>
        </w:rPr>
      </w:pPr>
    </w:p>
    <w:p w:rsidR="001070AB" w:rsidRDefault="001070AB" w:rsidP="001070AB">
      <w:pPr>
        <w:pStyle w:val="Content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Now apply normal light in the scene.</w:t>
      </w:r>
    </w:p>
    <w:p w:rsidR="001070AB" w:rsidRDefault="001070AB" w:rsidP="001070AB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t>Select all light component in the scene (exclude the global light component).</w:t>
      </w:r>
    </w:p>
    <w:p w:rsidR="001070AB" w:rsidRDefault="001070AB" w:rsidP="001070AB">
      <w:pPr>
        <w:pStyle w:val="Content"/>
        <w:ind w:left="720"/>
        <w:rPr>
          <w:b/>
          <w:sz w:val="44"/>
          <w:szCs w:val="44"/>
        </w:rPr>
      </w:pPr>
      <w:r>
        <w:rPr>
          <w:sz w:val="36"/>
          <w:szCs w:val="36"/>
        </w:rPr>
        <w:t xml:space="preserve">In the inspector window the new option </w:t>
      </w:r>
      <w:r>
        <w:rPr>
          <w:b/>
          <w:sz w:val="44"/>
          <w:szCs w:val="44"/>
        </w:rPr>
        <w:t>Use Normal M</w:t>
      </w:r>
      <w:r w:rsidRPr="001070AB">
        <w:rPr>
          <w:b/>
          <w:sz w:val="44"/>
          <w:szCs w:val="44"/>
        </w:rPr>
        <w:t>ap</w:t>
      </w:r>
    </w:p>
    <w:p w:rsidR="001070AB" w:rsidRDefault="001070AB" w:rsidP="001070AB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Check box appear. Check </w:t>
      </w:r>
      <w:r w:rsidR="004F08D7">
        <w:rPr>
          <w:sz w:val="36"/>
          <w:szCs w:val="36"/>
        </w:rPr>
        <w:t>that check box to tru</w:t>
      </w:r>
      <w:r>
        <w:rPr>
          <w:sz w:val="36"/>
          <w:szCs w:val="36"/>
        </w:rPr>
        <w:t>e.</w:t>
      </w:r>
    </w:p>
    <w:p w:rsidR="008A3EB6" w:rsidRDefault="008A3EB6" w:rsidP="001070AB">
      <w:pPr>
        <w:pStyle w:val="Content"/>
        <w:ind w:left="720"/>
        <w:rPr>
          <w:sz w:val="36"/>
          <w:szCs w:val="36"/>
        </w:rPr>
      </w:pPr>
    </w:p>
    <w:p w:rsidR="00DA419C" w:rsidRDefault="008A3EB6" w:rsidP="00CE39F3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t xml:space="preserve">Lighting effect change and looks </w:t>
      </w:r>
      <w:proofErr w:type="gramStart"/>
      <w:r>
        <w:rPr>
          <w:sz w:val="36"/>
          <w:szCs w:val="36"/>
        </w:rPr>
        <w:t>better .</w:t>
      </w:r>
      <w:proofErr w:type="gramEnd"/>
    </w:p>
    <w:p w:rsidR="00912C97" w:rsidRDefault="00912C97" w:rsidP="00CE39F3">
      <w:pPr>
        <w:pStyle w:val="Content"/>
        <w:ind w:left="720"/>
        <w:rPr>
          <w:sz w:val="36"/>
          <w:szCs w:val="36"/>
        </w:rPr>
      </w:pPr>
    </w:p>
    <w:p w:rsidR="00DA419C" w:rsidRDefault="00912C97" w:rsidP="00A74990">
      <w:pPr>
        <w:pStyle w:val="Content"/>
        <w:ind w:left="720"/>
        <w:rPr>
          <w:sz w:val="36"/>
          <w:szCs w:val="36"/>
        </w:rPr>
      </w:pPr>
      <w:r w:rsidRPr="008A162D">
        <w:rPr>
          <w:b/>
          <w:sz w:val="44"/>
          <w:szCs w:val="44"/>
          <w:u w:val="single"/>
        </w:rPr>
        <w:t>Notes:</w:t>
      </w:r>
      <w:r>
        <w:rPr>
          <w:sz w:val="36"/>
          <w:szCs w:val="36"/>
        </w:rPr>
        <w:t xml:space="preserve"> apply </w:t>
      </w:r>
      <w:proofErr w:type="gramStart"/>
      <w:r>
        <w:rPr>
          <w:sz w:val="36"/>
          <w:szCs w:val="36"/>
        </w:rPr>
        <w:t>the  2d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lightweightpipelinerenderer</w:t>
      </w:r>
      <w:proofErr w:type="spellEnd"/>
      <w:r>
        <w:rPr>
          <w:sz w:val="36"/>
          <w:szCs w:val="36"/>
        </w:rPr>
        <w:t xml:space="preserve"> material in </w:t>
      </w:r>
      <w:proofErr w:type="spellStart"/>
      <w:r w:rsidR="009D5E79">
        <w:rPr>
          <w:sz w:val="36"/>
          <w:szCs w:val="36"/>
        </w:rPr>
        <w:t>tilemap</w:t>
      </w:r>
      <w:proofErr w:type="spellEnd"/>
      <w:r w:rsidR="009D5E79">
        <w:rPr>
          <w:sz w:val="36"/>
          <w:szCs w:val="36"/>
        </w:rPr>
        <w:t xml:space="preserve"> renderer </w:t>
      </w:r>
      <w:proofErr w:type="spellStart"/>
      <w:r w:rsidR="009D5E79">
        <w:rPr>
          <w:sz w:val="36"/>
          <w:szCs w:val="36"/>
        </w:rPr>
        <w:t>materil</w:t>
      </w:r>
      <w:proofErr w:type="spellEnd"/>
      <w:r w:rsidR="009D5E79">
        <w:rPr>
          <w:sz w:val="36"/>
          <w:szCs w:val="36"/>
        </w:rPr>
        <w:t xml:space="preserve"> in inspector, and in the sprite renderer of game object in the inspector </w:t>
      </w:r>
    </w:p>
    <w:p w:rsidR="00DA419C" w:rsidRDefault="00DA419C" w:rsidP="00A74990">
      <w:pPr>
        <w:pStyle w:val="Content"/>
        <w:ind w:left="720"/>
        <w:rPr>
          <w:sz w:val="36"/>
          <w:szCs w:val="36"/>
        </w:rPr>
      </w:pPr>
    </w:p>
    <w:p w:rsidR="00DA419C" w:rsidRDefault="00DA419C" w:rsidP="00A74990">
      <w:pPr>
        <w:pStyle w:val="Content"/>
        <w:ind w:left="720"/>
        <w:rPr>
          <w:sz w:val="36"/>
          <w:szCs w:val="36"/>
        </w:rPr>
      </w:pPr>
    </w:p>
    <w:p w:rsidR="00DA419C" w:rsidRDefault="00DA419C" w:rsidP="00A74990">
      <w:pPr>
        <w:pStyle w:val="Content"/>
        <w:ind w:left="720"/>
        <w:rPr>
          <w:sz w:val="36"/>
          <w:szCs w:val="36"/>
        </w:rPr>
      </w:pPr>
    </w:p>
    <w:p w:rsidR="00DA419C" w:rsidRDefault="00DA419C" w:rsidP="00A74990">
      <w:pPr>
        <w:pStyle w:val="Content"/>
        <w:ind w:left="720"/>
        <w:rPr>
          <w:sz w:val="36"/>
          <w:szCs w:val="36"/>
        </w:rPr>
      </w:pPr>
    </w:p>
    <w:p w:rsidR="00DA419C" w:rsidRDefault="00DA419C" w:rsidP="00A74990">
      <w:pPr>
        <w:pStyle w:val="Content"/>
        <w:ind w:left="720"/>
        <w:rPr>
          <w:sz w:val="36"/>
          <w:szCs w:val="36"/>
        </w:rPr>
      </w:pPr>
    </w:p>
    <w:p w:rsidR="00DA419C" w:rsidRDefault="00DA419C" w:rsidP="00A74990">
      <w:pPr>
        <w:pStyle w:val="Content"/>
        <w:ind w:left="720"/>
        <w:rPr>
          <w:sz w:val="36"/>
          <w:szCs w:val="36"/>
        </w:rPr>
      </w:pPr>
    </w:p>
    <w:p w:rsidR="00CE39F3" w:rsidRDefault="00CE39F3" w:rsidP="00A74990">
      <w:pPr>
        <w:pStyle w:val="Content"/>
        <w:ind w:left="720"/>
        <w:rPr>
          <w:sz w:val="36"/>
          <w:szCs w:val="36"/>
        </w:rPr>
      </w:pPr>
    </w:p>
    <w:p w:rsidR="00DA419C" w:rsidRDefault="00CE39F3" w:rsidP="00A74990">
      <w:pPr>
        <w:pStyle w:val="Content"/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Date: 23-08-2019</w:t>
      </w:r>
    </w:p>
    <w:p w:rsidR="00CE39F3" w:rsidRDefault="00CE39F3" w:rsidP="00A74990">
      <w:pPr>
        <w:pStyle w:val="Content"/>
        <w:ind w:left="720"/>
        <w:rPr>
          <w:b/>
          <w:sz w:val="52"/>
          <w:szCs w:val="52"/>
          <w:u w:val="single"/>
        </w:rPr>
      </w:pPr>
      <w:r w:rsidRPr="00CE39F3">
        <w:rPr>
          <w:b/>
          <w:sz w:val="52"/>
          <w:szCs w:val="52"/>
          <w:u w:val="single"/>
        </w:rPr>
        <w:t>TimeLine for Opening Cut</w:t>
      </w:r>
      <w:r>
        <w:rPr>
          <w:b/>
          <w:sz w:val="52"/>
          <w:szCs w:val="52"/>
          <w:u w:val="single"/>
        </w:rPr>
        <w:t xml:space="preserve"> </w:t>
      </w:r>
      <w:r w:rsidRPr="00CE39F3">
        <w:rPr>
          <w:b/>
          <w:sz w:val="52"/>
          <w:szCs w:val="52"/>
          <w:u w:val="single"/>
        </w:rPr>
        <w:t>Scene………….</w:t>
      </w:r>
    </w:p>
    <w:p w:rsidR="00CE39F3" w:rsidRDefault="00CE39F3" w:rsidP="00CE39F3"/>
    <w:p w:rsidR="00CE39F3" w:rsidRDefault="00CE39F3" w:rsidP="00CE39F3">
      <w:pPr>
        <w:ind w:firstLine="720"/>
        <w:rPr>
          <w:sz w:val="36"/>
          <w:szCs w:val="36"/>
        </w:rPr>
      </w:pPr>
      <w:proofErr w:type="gramStart"/>
      <w:r w:rsidRPr="00CE39F3">
        <w:rPr>
          <w:sz w:val="36"/>
          <w:szCs w:val="36"/>
        </w:rPr>
        <w:t>Steps :-</w:t>
      </w:r>
      <w:proofErr w:type="gramEnd"/>
      <w:r w:rsidRPr="00CE39F3">
        <w:rPr>
          <w:sz w:val="36"/>
          <w:szCs w:val="36"/>
        </w:rPr>
        <w:t xml:space="preserve"> A</w:t>
      </w:r>
    </w:p>
    <w:p w:rsidR="0090658C" w:rsidRPr="001F7234" w:rsidRDefault="0090658C" w:rsidP="0090658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b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099FA" wp14:editId="3F9FFFA9">
                <wp:simplePos x="0" y="0"/>
                <wp:positionH relativeFrom="column">
                  <wp:posOffset>289305</wp:posOffset>
                </wp:positionH>
                <wp:positionV relativeFrom="paragraph">
                  <wp:posOffset>246570</wp:posOffset>
                </wp:positionV>
                <wp:extent cx="1816924" cy="451263"/>
                <wp:effectExtent l="0" t="0" r="1206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4512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EF300" id="Oval 10" o:spid="_x0000_s1026" style="position:absolute;margin-left:22.8pt;margin-top:19.4pt;width:143.05pt;height: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" filled="f" strokecolor="#012639 [1604]" strokeweight="2pt"/>
            </w:pict>
          </mc:Fallback>
        </mc:AlternateContent>
      </w:r>
      <w:r>
        <w:rPr>
          <w:b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C956" wp14:editId="767BEB5D">
                <wp:simplePos x="0" y="0"/>
                <wp:positionH relativeFrom="margin">
                  <wp:align>right</wp:align>
                </wp:positionH>
                <wp:positionV relativeFrom="paragraph">
                  <wp:posOffset>602425</wp:posOffset>
                </wp:positionV>
                <wp:extent cx="3752603" cy="1353787"/>
                <wp:effectExtent l="57150" t="38100" r="572135" b="13271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603" cy="1353787"/>
                        </a:xfrm>
                        <a:prstGeom prst="curvedConnector3">
                          <a:avLst>
                            <a:gd name="adj1" fmla="val 113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A6E7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244.3pt;margin-top:47.45pt;width:295.5pt;height:106.6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" adj="24538" strokecolor="#024f75 [3204]" strokeweight="2pt">
                <v:stroke endarrow="block"/>
                <v:shadow on="t" color="black" opacity="28270f" origin=",.5" offset="0"/>
                <w10:wrap anchorx="margin"/>
              </v:shape>
            </w:pict>
          </mc:Fallback>
        </mc:AlternateContent>
      </w:r>
      <w:r w:rsidR="00CE39F3">
        <w:rPr>
          <w:b w:val="0"/>
          <w:sz w:val="36"/>
          <w:szCs w:val="36"/>
        </w:rPr>
        <w:t xml:space="preserve">Add new </w:t>
      </w:r>
      <w:r w:rsidR="00E379AF">
        <w:rPr>
          <w:b w:val="0"/>
          <w:sz w:val="36"/>
          <w:szCs w:val="36"/>
        </w:rPr>
        <w:t xml:space="preserve">Empty </w:t>
      </w:r>
      <w:r w:rsidR="00CE39F3">
        <w:rPr>
          <w:b w:val="0"/>
          <w:sz w:val="36"/>
          <w:szCs w:val="36"/>
        </w:rPr>
        <w:t xml:space="preserve">game object in the scene name as </w:t>
      </w:r>
      <w:proofErr w:type="spellStart"/>
      <w:r w:rsidR="00CE39F3">
        <w:rPr>
          <w:b w:val="0"/>
          <w:sz w:val="36"/>
          <w:szCs w:val="36"/>
        </w:rPr>
        <w:t>timelineManager</w:t>
      </w:r>
      <w:proofErr w:type="spellEnd"/>
      <w:r>
        <w:rPr>
          <w:b w:val="0"/>
          <w:sz w:val="36"/>
          <w:szCs w:val="36"/>
        </w:rPr>
        <w:t xml:space="preserve"> and add playable Director Component into the inspector.</w:t>
      </w:r>
    </w:p>
    <w:p w:rsidR="00CE39F3" w:rsidRPr="0090658C" w:rsidRDefault="0090658C" w:rsidP="00CE39F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b w:val="0"/>
          <w:sz w:val="36"/>
          <w:szCs w:val="36"/>
        </w:rPr>
        <w:t>Add timeline asset in the project window</w:t>
      </w:r>
    </w:p>
    <w:p w:rsidR="0090658C" w:rsidRDefault="0090658C" w:rsidP="0090658C">
      <w:pPr>
        <w:pStyle w:val="ListParagraph"/>
        <w:ind w:left="1440"/>
        <w:rPr>
          <w:b w:val="0"/>
          <w:sz w:val="36"/>
          <w:szCs w:val="36"/>
        </w:rPr>
      </w:pPr>
      <w:r>
        <w:rPr>
          <w:b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4FD7C" wp14:editId="7A9D71F5">
                <wp:simplePos x="0" y="0"/>
                <wp:positionH relativeFrom="column">
                  <wp:posOffset>2664823</wp:posOffset>
                </wp:positionH>
                <wp:positionV relativeFrom="paragraph">
                  <wp:posOffset>245819</wp:posOffset>
                </wp:positionV>
                <wp:extent cx="665018" cy="439387"/>
                <wp:effectExtent l="57150" t="38100" r="59055" b="1136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22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9.85pt;margin-top:19.35pt;width:52.35pt;height:34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" strokecolor="#024f75 [3204]" strokeweight="2pt">
                <v:stroke endarrow="block"/>
                <v:shadow on="t" color="black" opacity="28270f" origin=",.5" offset="0"/>
              </v:shape>
            </w:pict>
          </mc:Fallback>
        </mc:AlternateContent>
      </w:r>
      <w:r>
        <w:rPr>
          <w:b w:val="0"/>
          <w:sz w:val="36"/>
          <w:szCs w:val="36"/>
        </w:rPr>
        <w:t xml:space="preserve">Right click -&gt; create -&gt; </w:t>
      </w:r>
      <w:proofErr w:type="gramStart"/>
      <w:r>
        <w:rPr>
          <w:b w:val="0"/>
          <w:sz w:val="36"/>
          <w:szCs w:val="36"/>
        </w:rPr>
        <w:t>timeline(</w:t>
      </w:r>
      <w:proofErr w:type="gramEnd"/>
      <w:r>
        <w:rPr>
          <w:b w:val="0"/>
          <w:sz w:val="36"/>
          <w:szCs w:val="36"/>
        </w:rPr>
        <w:t>name)</w:t>
      </w:r>
    </w:p>
    <w:p w:rsidR="0090658C" w:rsidRDefault="0011272C" w:rsidP="0090658C">
      <w:pPr>
        <w:pStyle w:val="ListParagraph"/>
        <w:ind w:left="1440"/>
        <w:rPr>
          <w:b w:val="0"/>
          <w:sz w:val="36"/>
          <w:szCs w:val="36"/>
        </w:rPr>
      </w:pPr>
      <w:r>
        <w:rPr>
          <w:b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3EEDB" wp14:editId="3B5F23B9">
                <wp:simplePos x="0" y="0"/>
                <wp:positionH relativeFrom="column">
                  <wp:posOffset>3032959</wp:posOffset>
                </wp:positionH>
                <wp:positionV relativeFrom="paragraph">
                  <wp:posOffset>67013</wp:posOffset>
                </wp:positionV>
                <wp:extent cx="296710" cy="902525"/>
                <wp:effectExtent l="2800350" t="38100" r="65405" b="10731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10" cy="902525"/>
                        </a:xfrm>
                        <a:prstGeom prst="bentConnector3">
                          <a:avLst>
                            <a:gd name="adj1" fmla="val -9230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F27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38.8pt;margin-top:5.3pt;width:23.35pt;height:7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" adj="-199384" strokecolor="#0f0d29 [3200]" strokeweight="2pt">
                <v:shadow on="t" color="black" opacity="28270f" origin=",.5" offset="0"/>
              </v:shape>
            </w:pict>
          </mc:Fallback>
        </mc:AlternateContent>
      </w:r>
    </w:p>
    <w:p w:rsidR="0011272C" w:rsidRDefault="0090658C" w:rsidP="0090658C">
      <w:pPr>
        <w:pStyle w:val="ListParagraph"/>
        <w:ind w:left="144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Drag and drop timeline asset into the </w:t>
      </w:r>
      <w:proofErr w:type="spellStart"/>
      <w:r>
        <w:rPr>
          <w:b w:val="0"/>
          <w:sz w:val="36"/>
          <w:szCs w:val="36"/>
        </w:rPr>
        <w:t>timelineManager</w:t>
      </w:r>
      <w:proofErr w:type="spellEnd"/>
      <w:r>
        <w:rPr>
          <w:b w:val="0"/>
          <w:sz w:val="36"/>
          <w:szCs w:val="36"/>
        </w:rPr>
        <w:t xml:space="preserve"> </w:t>
      </w:r>
    </w:p>
    <w:p w:rsidR="0090658C" w:rsidRDefault="0090658C" w:rsidP="0090658C">
      <w:pPr>
        <w:pStyle w:val="ListParagraph"/>
        <w:ind w:left="1440"/>
        <w:rPr>
          <w:b w:val="0"/>
          <w:sz w:val="36"/>
          <w:szCs w:val="36"/>
        </w:rPr>
      </w:pPr>
      <w:proofErr w:type="gramStart"/>
      <w:r>
        <w:rPr>
          <w:b w:val="0"/>
          <w:sz w:val="36"/>
          <w:szCs w:val="36"/>
        </w:rPr>
        <w:t>game</w:t>
      </w:r>
      <w:proofErr w:type="gramEnd"/>
      <w:r>
        <w:rPr>
          <w:b w:val="0"/>
          <w:sz w:val="36"/>
          <w:szCs w:val="36"/>
        </w:rPr>
        <w:t xml:space="preserve"> object in playable section in the inspector windows </w:t>
      </w:r>
    </w:p>
    <w:p w:rsidR="0011272C" w:rsidRPr="001F4708" w:rsidRDefault="0011272C" w:rsidP="0090658C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9C5E5" wp14:editId="6BD9C83E">
                <wp:simplePos x="0" y="0"/>
                <wp:positionH relativeFrom="column">
                  <wp:posOffset>3291798</wp:posOffset>
                </wp:positionH>
                <wp:positionV relativeFrom="paragraph">
                  <wp:posOffset>6878</wp:posOffset>
                </wp:positionV>
                <wp:extent cx="49917" cy="344384"/>
                <wp:effectExtent l="76200" t="19050" r="102870" b="939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7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4C10" id="Straight Arrow Connector 16" o:spid="_x0000_s1026" type="#_x0000_t32" style="position:absolute;margin-left:259.2pt;margin-top:.55pt;width:3.9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" strokecolor="#024f75 [3204]" strokeweight="2pt">
                <v:stroke endarrow="block"/>
                <v:shadow on="t" color="black" opacity="28270f" origin=",.5" offset="0"/>
              </v:shape>
            </w:pict>
          </mc:Fallback>
        </mc:AlternateContent>
      </w:r>
    </w:p>
    <w:p w:rsidR="001F7234" w:rsidRPr="0011272C" w:rsidRDefault="0011272C" w:rsidP="00CE39F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b w:val="0"/>
          <w:sz w:val="36"/>
          <w:szCs w:val="36"/>
        </w:rPr>
        <w:t xml:space="preserve">timeline and select the </w:t>
      </w:r>
      <w:proofErr w:type="gramStart"/>
      <w:r>
        <w:rPr>
          <w:b w:val="0"/>
          <w:sz w:val="36"/>
          <w:szCs w:val="36"/>
        </w:rPr>
        <w:t>timeline(</w:t>
      </w:r>
      <w:proofErr w:type="gramEnd"/>
      <w:r>
        <w:rPr>
          <w:b w:val="0"/>
          <w:sz w:val="36"/>
          <w:szCs w:val="36"/>
        </w:rPr>
        <w:t xml:space="preserve">name) to create timeline. </w:t>
      </w:r>
    </w:p>
    <w:p w:rsidR="0011272C" w:rsidRPr="0011272C" w:rsidRDefault="0011272C" w:rsidP="00CE39F3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In </w:t>
      </w:r>
      <w:r>
        <w:rPr>
          <w:b w:val="0"/>
          <w:sz w:val="36"/>
          <w:szCs w:val="36"/>
        </w:rPr>
        <w:t xml:space="preserve"> the</w:t>
      </w:r>
      <w:proofErr w:type="gramEnd"/>
      <w:r>
        <w:rPr>
          <w:b w:val="0"/>
          <w:sz w:val="36"/>
          <w:szCs w:val="36"/>
        </w:rPr>
        <w:t xml:space="preserve"> timeline area click in add top left corner, and add track group(provide name that group). By click the + sign in the group add track (here it animation track).</w:t>
      </w:r>
    </w:p>
    <w:p w:rsidR="0011272C" w:rsidRDefault="00DB5BB0" w:rsidP="00CE39F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Drag and drop the game object in the binding </w:t>
      </w:r>
      <w:proofErr w:type="gramStart"/>
      <w:r>
        <w:rPr>
          <w:sz w:val="36"/>
          <w:szCs w:val="36"/>
        </w:rPr>
        <w:t>field(</w:t>
      </w:r>
      <w:proofErr w:type="gramEnd"/>
      <w:r>
        <w:rPr>
          <w:sz w:val="36"/>
          <w:szCs w:val="36"/>
        </w:rPr>
        <w:t>in the inspector windows) that created after the animation track add in the group.</w:t>
      </w:r>
    </w:p>
    <w:p w:rsidR="00DB5BB0" w:rsidRPr="00DB5BB0" w:rsidRDefault="00DB5BB0" w:rsidP="00CE39F3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Now </w:t>
      </w:r>
      <w:r>
        <w:rPr>
          <w:b w:val="0"/>
          <w:sz w:val="36"/>
          <w:szCs w:val="36"/>
        </w:rPr>
        <w:t xml:space="preserve"> add</w:t>
      </w:r>
      <w:proofErr w:type="gramEnd"/>
      <w:r>
        <w:rPr>
          <w:b w:val="0"/>
          <w:sz w:val="36"/>
          <w:szCs w:val="36"/>
        </w:rPr>
        <w:t xml:space="preserve"> the animation of player in the animation track in timeline. And other.</w:t>
      </w:r>
    </w:p>
    <w:p w:rsidR="00DB5BB0" w:rsidRDefault="00DB5BB0" w:rsidP="001B0045">
      <w:pPr>
        <w:rPr>
          <w:sz w:val="36"/>
          <w:szCs w:val="36"/>
        </w:rPr>
      </w:pPr>
    </w:p>
    <w:p w:rsidR="001B0045" w:rsidRDefault="001B0045" w:rsidP="001B0045">
      <w:pPr>
        <w:rPr>
          <w:sz w:val="36"/>
          <w:szCs w:val="36"/>
        </w:rPr>
      </w:pPr>
    </w:p>
    <w:p w:rsidR="001B0045" w:rsidRDefault="001B0045" w:rsidP="001B0045">
      <w:pPr>
        <w:rPr>
          <w:sz w:val="36"/>
          <w:szCs w:val="36"/>
        </w:rPr>
      </w:pPr>
    </w:p>
    <w:p w:rsidR="001B0045" w:rsidRDefault="001B0045" w:rsidP="001B0045">
      <w:pPr>
        <w:rPr>
          <w:sz w:val="36"/>
          <w:szCs w:val="36"/>
        </w:rPr>
      </w:pPr>
    </w:p>
    <w:p w:rsidR="001B0045" w:rsidRDefault="00F83FC5" w:rsidP="001B0045">
      <w:pPr>
        <w:rPr>
          <w:sz w:val="36"/>
          <w:szCs w:val="36"/>
        </w:rPr>
      </w:pPr>
      <w:r>
        <w:rPr>
          <w:sz w:val="36"/>
          <w:szCs w:val="36"/>
        </w:rPr>
        <w:t>Date</w:t>
      </w:r>
      <w:proofErr w:type="gramStart"/>
      <w:r>
        <w:rPr>
          <w:sz w:val="36"/>
          <w:szCs w:val="36"/>
        </w:rPr>
        <w:t>:24</w:t>
      </w:r>
      <w:proofErr w:type="gramEnd"/>
      <w:r>
        <w:rPr>
          <w:sz w:val="36"/>
          <w:szCs w:val="36"/>
        </w:rPr>
        <w:t>-08-2019</w:t>
      </w:r>
    </w:p>
    <w:p w:rsidR="00F83FC5" w:rsidRDefault="00F83FC5" w:rsidP="001B0045">
      <w:pPr>
        <w:rPr>
          <w:b w:val="0"/>
          <w:sz w:val="36"/>
          <w:szCs w:val="36"/>
        </w:rPr>
      </w:pPr>
      <w:r>
        <w:rPr>
          <w:sz w:val="36"/>
          <w:szCs w:val="36"/>
        </w:rPr>
        <w:t xml:space="preserve">Adding the </w:t>
      </w:r>
      <w:proofErr w:type="spellStart"/>
      <w:r>
        <w:rPr>
          <w:sz w:val="36"/>
          <w:szCs w:val="36"/>
        </w:rPr>
        <w:t>RPGTalk</w:t>
      </w:r>
      <w:proofErr w:type="spellEnd"/>
      <w:r>
        <w:rPr>
          <w:sz w:val="36"/>
          <w:szCs w:val="36"/>
        </w:rPr>
        <w:t xml:space="preserve"> </w:t>
      </w:r>
      <w:r>
        <w:rPr>
          <w:b w:val="0"/>
          <w:sz w:val="36"/>
          <w:szCs w:val="36"/>
        </w:rPr>
        <w:t>in the Dummy project.</w:t>
      </w:r>
    </w:p>
    <w:p w:rsidR="00F83FC5" w:rsidRPr="00A96B6A" w:rsidRDefault="00F83FC5" w:rsidP="00F83FC5">
      <w:pPr>
        <w:shd w:val="clear" w:color="auto" w:fill="FFFFFF"/>
        <w:rPr>
          <w:rFonts w:ascii="Arial" w:eastAsia="Times New Roman" w:hAnsi="Arial" w:cs="Arial"/>
          <w:b w:val="0"/>
          <w:color w:val="660099"/>
          <w:sz w:val="36"/>
          <w:szCs w:val="36"/>
        </w:rPr>
      </w:pPr>
      <w:r>
        <w:rPr>
          <w:b w:val="0"/>
          <w:sz w:val="36"/>
          <w:szCs w:val="36"/>
        </w:rPr>
        <w:t>Step: Go to</w:t>
      </w:r>
      <w:r w:rsidRPr="00F83FC5">
        <w:rPr>
          <w:b w:val="0"/>
          <w:sz w:val="32"/>
          <w:szCs w:val="32"/>
        </w:rPr>
        <w:t xml:space="preserve"> </w:t>
      </w:r>
      <w:r w:rsidR="00A96B6A" w:rsidRPr="00A96B6A">
        <w:rPr>
          <w:rFonts w:ascii="Arial" w:eastAsia="Times New Roman" w:hAnsi="Arial" w:cs="Arial"/>
          <w:b w:val="0"/>
          <w:color w:val="660099"/>
          <w:sz w:val="36"/>
          <w:szCs w:val="36"/>
        </w:rPr>
        <w:t>assetstore.unity.com</w:t>
      </w:r>
      <w:r w:rsidRPr="00A96B6A">
        <w:rPr>
          <w:rFonts w:ascii="Arial" w:eastAsia="Times New Roman" w:hAnsi="Arial" w:cs="Arial"/>
          <w:b w:val="0"/>
          <w:color w:val="660099"/>
          <w:sz w:val="36"/>
          <w:szCs w:val="36"/>
        </w:rPr>
        <w:t xml:space="preserve">   </w:t>
      </w:r>
    </w:p>
    <w:p w:rsidR="00F83FC5" w:rsidRPr="00A96B6A" w:rsidRDefault="00F83FC5" w:rsidP="00F83FC5">
      <w:pPr>
        <w:shd w:val="clear" w:color="auto" w:fill="FFFFFF"/>
        <w:rPr>
          <w:rFonts w:ascii="Arial" w:eastAsia="Times New Roman" w:hAnsi="Arial" w:cs="Arial"/>
          <w:b w:val="0"/>
          <w:color w:val="660099"/>
          <w:sz w:val="36"/>
          <w:szCs w:val="36"/>
        </w:rPr>
      </w:pP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Go</w:t>
      </w:r>
      <w:r>
        <w:rPr>
          <w:b w:val="0"/>
          <w:sz w:val="36"/>
          <w:szCs w:val="36"/>
        </w:rPr>
        <w:t xml:space="preserve"> search the </w:t>
      </w:r>
      <w:proofErr w:type="spellStart"/>
      <w:r>
        <w:rPr>
          <w:b w:val="0"/>
          <w:sz w:val="36"/>
          <w:szCs w:val="36"/>
        </w:rPr>
        <w:t>RpgTalk</w:t>
      </w:r>
      <w:proofErr w:type="spellEnd"/>
      <w:r>
        <w:rPr>
          <w:b w:val="0"/>
          <w:sz w:val="36"/>
          <w:szCs w:val="36"/>
        </w:rPr>
        <w:t xml:space="preserve"> in the search box.</w:t>
      </w: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Download the asset in the project.</w:t>
      </w: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Extract that asset in to project folder</w:t>
      </w:r>
      <w:r>
        <w:rPr>
          <w:b w:val="0"/>
          <w:sz w:val="36"/>
          <w:szCs w:val="36"/>
        </w:rPr>
        <w:t>.</w:t>
      </w: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Search more asset in the unity asset store website, like </w:t>
      </w:r>
      <w:proofErr w:type="spellStart"/>
      <w:r>
        <w:rPr>
          <w:b w:val="0"/>
          <w:sz w:val="36"/>
          <w:szCs w:val="36"/>
        </w:rPr>
        <w:t>herokit,</w:t>
      </w:r>
      <w:r w:rsidR="0056206B">
        <w:rPr>
          <w:b w:val="0"/>
          <w:sz w:val="36"/>
          <w:szCs w:val="36"/>
        </w:rPr>
        <w:t>fantasy</w:t>
      </w:r>
      <w:proofErr w:type="spellEnd"/>
      <w:r w:rsidR="0056206B">
        <w:rPr>
          <w:b w:val="0"/>
          <w:sz w:val="36"/>
          <w:szCs w:val="36"/>
        </w:rPr>
        <w:t xml:space="preserve"> </w:t>
      </w:r>
      <w:proofErr w:type="spellStart"/>
      <w:r w:rsidR="0056206B">
        <w:rPr>
          <w:b w:val="0"/>
          <w:sz w:val="36"/>
          <w:szCs w:val="36"/>
        </w:rPr>
        <w:t>rpg</w:t>
      </w:r>
      <w:proofErr w:type="spellEnd"/>
      <w:r w:rsidR="0056206B">
        <w:rPr>
          <w:b w:val="0"/>
          <w:sz w:val="36"/>
          <w:szCs w:val="36"/>
        </w:rPr>
        <w:t xml:space="preserve"> Icon set </w:t>
      </w:r>
      <w:proofErr w:type="spellStart"/>
      <w:r w:rsidR="0056206B">
        <w:rPr>
          <w:b w:val="0"/>
          <w:sz w:val="36"/>
          <w:szCs w:val="36"/>
        </w:rPr>
        <w:t>ect</w:t>
      </w:r>
      <w:proofErr w:type="spellEnd"/>
      <w:r w:rsidR="0056206B">
        <w:rPr>
          <w:b w:val="0"/>
          <w:sz w:val="36"/>
          <w:szCs w:val="36"/>
        </w:rPr>
        <w:t>.</w:t>
      </w:r>
    </w:p>
    <w:p w:rsidR="0056206B" w:rsidRDefault="0056206B" w:rsidP="00F83FC5">
      <w:pPr>
        <w:shd w:val="clear" w:color="auto" w:fill="FFFFFF"/>
        <w:rPr>
          <w:b w:val="0"/>
          <w:sz w:val="36"/>
          <w:szCs w:val="36"/>
        </w:rPr>
      </w:pPr>
    </w:p>
    <w:p w:rsidR="00A96B6A" w:rsidRDefault="0056206B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Try to learn the working process of the </w:t>
      </w:r>
      <w:proofErr w:type="spellStart"/>
      <w:r w:rsidR="00A96B6A">
        <w:rPr>
          <w:b w:val="0"/>
          <w:sz w:val="36"/>
          <w:szCs w:val="36"/>
        </w:rPr>
        <w:t>RpgTalk</w:t>
      </w:r>
      <w:proofErr w:type="spellEnd"/>
      <w:r w:rsidR="00A96B6A">
        <w:rPr>
          <w:b w:val="0"/>
          <w:sz w:val="36"/>
          <w:szCs w:val="36"/>
        </w:rPr>
        <w:t>.</w:t>
      </w: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Download the </w:t>
      </w:r>
      <w:proofErr w:type="spellStart"/>
      <w:r>
        <w:rPr>
          <w:b w:val="0"/>
          <w:sz w:val="36"/>
          <w:szCs w:val="36"/>
        </w:rPr>
        <w:t>RpgTalk</w:t>
      </w:r>
      <w:proofErr w:type="spellEnd"/>
      <w:r>
        <w:rPr>
          <w:b w:val="0"/>
          <w:sz w:val="36"/>
          <w:szCs w:val="36"/>
        </w:rPr>
        <w:t xml:space="preserve"> Document. </w:t>
      </w: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Read that file.</w:t>
      </w: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  <w:proofErr w:type="gramStart"/>
      <w:r>
        <w:rPr>
          <w:b w:val="0"/>
          <w:sz w:val="36"/>
          <w:szCs w:val="36"/>
        </w:rPr>
        <w:t>Date :2</w:t>
      </w:r>
      <w:proofErr w:type="gramEnd"/>
      <w:r>
        <w:rPr>
          <w:b w:val="0"/>
          <w:sz w:val="36"/>
          <w:szCs w:val="36"/>
        </w:rPr>
        <w:t>5-08-2019</w:t>
      </w: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                 </w:t>
      </w: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Try to implement the </w:t>
      </w:r>
      <w:proofErr w:type="spellStart"/>
      <w:r>
        <w:rPr>
          <w:b w:val="0"/>
          <w:sz w:val="36"/>
          <w:szCs w:val="36"/>
        </w:rPr>
        <w:t>RpgTalk</w:t>
      </w:r>
      <w:proofErr w:type="spellEnd"/>
      <w:r>
        <w:rPr>
          <w:b w:val="0"/>
          <w:sz w:val="36"/>
          <w:szCs w:val="36"/>
        </w:rPr>
        <w:t xml:space="preserve"> in the dummy project.</w:t>
      </w:r>
    </w:p>
    <w:p w:rsidR="0085023F" w:rsidRDefault="00A96B6A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Create </w:t>
      </w:r>
      <w:proofErr w:type="spellStart"/>
      <w:r>
        <w:rPr>
          <w:b w:val="0"/>
          <w:sz w:val="36"/>
          <w:szCs w:val="36"/>
        </w:rPr>
        <w:t>RpgTalk</w:t>
      </w:r>
      <w:proofErr w:type="spellEnd"/>
      <w:r>
        <w:rPr>
          <w:b w:val="0"/>
          <w:sz w:val="36"/>
          <w:szCs w:val="36"/>
        </w:rPr>
        <w:t xml:space="preserve"> object and canvas </w:t>
      </w:r>
      <w:r w:rsidR="00003D90">
        <w:rPr>
          <w:b w:val="0"/>
          <w:sz w:val="36"/>
          <w:szCs w:val="36"/>
        </w:rPr>
        <w:t xml:space="preserve">to implementation of the </w:t>
      </w:r>
      <w:proofErr w:type="spellStart"/>
      <w:proofErr w:type="gramStart"/>
      <w:r w:rsidR="00003D90">
        <w:rPr>
          <w:b w:val="0"/>
          <w:sz w:val="36"/>
          <w:szCs w:val="36"/>
        </w:rPr>
        <w:t>R</w:t>
      </w:r>
      <w:r w:rsidR="0085023F">
        <w:rPr>
          <w:b w:val="0"/>
          <w:sz w:val="36"/>
          <w:szCs w:val="36"/>
        </w:rPr>
        <w:t>pg</w:t>
      </w:r>
      <w:proofErr w:type="spellEnd"/>
      <w:proofErr w:type="gramEnd"/>
      <w:r w:rsidR="0085023F">
        <w:rPr>
          <w:b w:val="0"/>
          <w:sz w:val="36"/>
          <w:szCs w:val="36"/>
        </w:rPr>
        <w:t xml:space="preserve"> dialog system.</w:t>
      </w: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lastRenderedPageBreak/>
        <w:t>Date: 30-08-2019</w:t>
      </w: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5023F" w:rsidRPr="0085023F" w:rsidRDefault="0085023F" w:rsidP="0085023F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Redesign the Inventory Player UI Section add the experience progress bar.</w:t>
      </w:r>
    </w:p>
    <w:p w:rsidR="0085023F" w:rsidRDefault="0085023F" w:rsidP="0085023F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5023F" w:rsidRDefault="0085023F" w:rsidP="0085023F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5023F" w:rsidRDefault="0085023F" w:rsidP="0085023F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5023F" w:rsidRDefault="0085023F" w:rsidP="0085023F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5023F" w:rsidRDefault="0085023F" w:rsidP="0085023F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5023F" w:rsidRPr="0085023F" w:rsidRDefault="0085023F" w:rsidP="00C00D0A">
      <w:pPr>
        <w:pStyle w:val="ListParagraph"/>
        <w:numPr>
          <w:ilvl w:val="0"/>
          <w:numId w:val="9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  <w:bookmarkStart w:id="0" w:name="_GoBack"/>
      <w:bookmarkEnd w:id="0"/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85023F" w:rsidRDefault="0085023F" w:rsidP="00F83FC5">
      <w:pPr>
        <w:shd w:val="clear" w:color="auto" w:fill="FFFFFF"/>
        <w:rPr>
          <w:b w:val="0"/>
          <w:sz w:val="36"/>
          <w:szCs w:val="36"/>
        </w:rPr>
      </w:pPr>
    </w:p>
    <w:p w:rsidR="00A96B6A" w:rsidRDefault="00A96B6A" w:rsidP="00F83FC5">
      <w:pPr>
        <w:shd w:val="clear" w:color="auto" w:fill="FFFFFF"/>
        <w:rPr>
          <w:b w:val="0"/>
          <w:sz w:val="36"/>
          <w:szCs w:val="36"/>
        </w:rPr>
      </w:pP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</w:p>
    <w:p w:rsidR="00F83FC5" w:rsidRDefault="00F83FC5" w:rsidP="00F83FC5">
      <w:pPr>
        <w:shd w:val="clear" w:color="auto" w:fill="FFFFFF"/>
        <w:rPr>
          <w:b w:val="0"/>
          <w:sz w:val="36"/>
          <w:szCs w:val="36"/>
        </w:rPr>
      </w:pPr>
    </w:p>
    <w:p w:rsidR="00F83FC5" w:rsidRPr="00F83FC5" w:rsidRDefault="00F83FC5" w:rsidP="00F83FC5">
      <w:pPr>
        <w:shd w:val="clear" w:color="auto" w:fill="FFFFFF"/>
        <w:spacing w:line="240" w:lineRule="auto"/>
        <w:rPr>
          <w:rFonts w:ascii="Arial" w:eastAsia="Times New Roman" w:hAnsi="Arial" w:cs="Arial"/>
          <w:b w:val="0"/>
          <w:color w:val="222222"/>
          <w:sz w:val="24"/>
          <w:szCs w:val="24"/>
        </w:rPr>
      </w:pPr>
    </w:p>
    <w:p w:rsidR="00F83FC5" w:rsidRPr="001B0045" w:rsidRDefault="00F83FC5" w:rsidP="001B0045">
      <w:pPr>
        <w:rPr>
          <w:sz w:val="36"/>
          <w:szCs w:val="36"/>
        </w:rPr>
      </w:pPr>
    </w:p>
    <w:p w:rsidR="00CE39F3" w:rsidRPr="00CE39F3" w:rsidRDefault="00CE39F3" w:rsidP="00CE39F3">
      <w:pPr>
        <w:pStyle w:val="ListParagraph"/>
        <w:rPr>
          <w:b w:val="0"/>
          <w:sz w:val="36"/>
          <w:szCs w:val="36"/>
        </w:rPr>
      </w:pPr>
    </w:p>
    <w:p w:rsidR="00CE39F3" w:rsidRPr="00CE39F3" w:rsidRDefault="00CE39F3" w:rsidP="00CE39F3">
      <w:pPr>
        <w:ind w:firstLine="720"/>
      </w:pPr>
    </w:p>
    <w:sectPr w:rsidR="00CE39F3" w:rsidRPr="00CE39F3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C9F" w:rsidRDefault="00BA1C9F">
      <w:r>
        <w:separator/>
      </w:r>
    </w:p>
    <w:p w:rsidR="00BA1C9F" w:rsidRDefault="00BA1C9F"/>
  </w:endnote>
  <w:endnote w:type="continuationSeparator" w:id="0">
    <w:p w:rsidR="00BA1C9F" w:rsidRDefault="00BA1C9F">
      <w:r>
        <w:continuationSeparator/>
      </w:r>
    </w:p>
    <w:p w:rsidR="00BA1C9F" w:rsidRDefault="00BA1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23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C9F" w:rsidRDefault="00BA1C9F">
      <w:r>
        <w:separator/>
      </w:r>
    </w:p>
    <w:p w:rsidR="00BA1C9F" w:rsidRDefault="00BA1C9F"/>
  </w:footnote>
  <w:footnote w:type="continuationSeparator" w:id="0">
    <w:p w:rsidR="00BA1C9F" w:rsidRDefault="00BA1C9F">
      <w:r>
        <w:continuationSeparator/>
      </w:r>
    </w:p>
    <w:p w:rsidR="00BA1C9F" w:rsidRDefault="00BA1C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25FB"/>
    <w:multiLevelType w:val="hybridMultilevel"/>
    <w:tmpl w:val="46824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1B8A"/>
    <w:multiLevelType w:val="hybridMultilevel"/>
    <w:tmpl w:val="61D6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53EE1"/>
    <w:multiLevelType w:val="hybridMultilevel"/>
    <w:tmpl w:val="4DFA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C6BE0"/>
    <w:multiLevelType w:val="hybridMultilevel"/>
    <w:tmpl w:val="92E4C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15314"/>
    <w:multiLevelType w:val="multilevel"/>
    <w:tmpl w:val="04090021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6">
    <w:nsid w:val="550C06CA"/>
    <w:multiLevelType w:val="hybridMultilevel"/>
    <w:tmpl w:val="3FA4E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73F69"/>
    <w:multiLevelType w:val="hybridMultilevel"/>
    <w:tmpl w:val="17BE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718C2"/>
    <w:multiLevelType w:val="multilevel"/>
    <w:tmpl w:val="DDEC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01"/>
    <w:rsid w:val="00003D90"/>
    <w:rsid w:val="0002482E"/>
    <w:rsid w:val="00050324"/>
    <w:rsid w:val="000A0150"/>
    <w:rsid w:val="000E63C9"/>
    <w:rsid w:val="000F3A89"/>
    <w:rsid w:val="001070AB"/>
    <w:rsid w:val="0011272C"/>
    <w:rsid w:val="00130E9D"/>
    <w:rsid w:val="00150A6D"/>
    <w:rsid w:val="00185B35"/>
    <w:rsid w:val="00190394"/>
    <w:rsid w:val="001B0045"/>
    <w:rsid w:val="001D07A4"/>
    <w:rsid w:val="001F2BC8"/>
    <w:rsid w:val="001F4708"/>
    <w:rsid w:val="001F5F6B"/>
    <w:rsid w:val="001F7234"/>
    <w:rsid w:val="00243EBC"/>
    <w:rsid w:val="00246A35"/>
    <w:rsid w:val="00284348"/>
    <w:rsid w:val="002F51F5"/>
    <w:rsid w:val="00312137"/>
    <w:rsid w:val="003261A0"/>
    <w:rsid w:val="00330359"/>
    <w:rsid w:val="0033762F"/>
    <w:rsid w:val="00366C7E"/>
    <w:rsid w:val="00384EA3"/>
    <w:rsid w:val="003A39A1"/>
    <w:rsid w:val="003A57CB"/>
    <w:rsid w:val="003C2191"/>
    <w:rsid w:val="003D3863"/>
    <w:rsid w:val="003F4500"/>
    <w:rsid w:val="004110DE"/>
    <w:rsid w:val="004341B4"/>
    <w:rsid w:val="0044085A"/>
    <w:rsid w:val="004B21A5"/>
    <w:rsid w:val="004E4840"/>
    <w:rsid w:val="004F08D7"/>
    <w:rsid w:val="005037F0"/>
    <w:rsid w:val="005066D0"/>
    <w:rsid w:val="00516A86"/>
    <w:rsid w:val="005275F6"/>
    <w:rsid w:val="0056206B"/>
    <w:rsid w:val="00572102"/>
    <w:rsid w:val="005F1BB0"/>
    <w:rsid w:val="00656C4D"/>
    <w:rsid w:val="006772B8"/>
    <w:rsid w:val="006C4EB8"/>
    <w:rsid w:val="006C7117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F7275"/>
    <w:rsid w:val="00836C52"/>
    <w:rsid w:val="0085023F"/>
    <w:rsid w:val="00862FE4"/>
    <w:rsid w:val="0086389A"/>
    <w:rsid w:val="0087605E"/>
    <w:rsid w:val="00896FA6"/>
    <w:rsid w:val="008A162D"/>
    <w:rsid w:val="008A3EB6"/>
    <w:rsid w:val="008B1FEE"/>
    <w:rsid w:val="008E7697"/>
    <w:rsid w:val="009006D1"/>
    <w:rsid w:val="00903C32"/>
    <w:rsid w:val="0090658C"/>
    <w:rsid w:val="00912C97"/>
    <w:rsid w:val="00916B16"/>
    <w:rsid w:val="009173B9"/>
    <w:rsid w:val="0093335D"/>
    <w:rsid w:val="0093613E"/>
    <w:rsid w:val="009421F8"/>
    <w:rsid w:val="00943026"/>
    <w:rsid w:val="00966B81"/>
    <w:rsid w:val="00994E8C"/>
    <w:rsid w:val="009C7720"/>
    <w:rsid w:val="009D1A8C"/>
    <w:rsid w:val="009D5E79"/>
    <w:rsid w:val="00A23AFA"/>
    <w:rsid w:val="00A31B3E"/>
    <w:rsid w:val="00A5240F"/>
    <w:rsid w:val="00A532F3"/>
    <w:rsid w:val="00A74990"/>
    <w:rsid w:val="00A8489E"/>
    <w:rsid w:val="00A96B6A"/>
    <w:rsid w:val="00AC29F3"/>
    <w:rsid w:val="00AD761F"/>
    <w:rsid w:val="00AE49C6"/>
    <w:rsid w:val="00B0638A"/>
    <w:rsid w:val="00B231E5"/>
    <w:rsid w:val="00B96D76"/>
    <w:rsid w:val="00B970B9"/>
    <w:rsid w:val="00BA1C9F"/>
    <w:rsid w:val="00C01EA7"/>
    <w:rsid w:val="00C02B87"/>
    <w:rsid w:val="00C21A52"/>
    <w:rsid w:val="00C4086D"/>
    <w:rsid w:val="00C45712"/>
    <w:rsid w:val="00C82F91"/>
    <w:rsid w:val="00CA1896"/>
    <w:rsid w:val="00CB5B28"/>
    <w:rsid w:val="00CE39F3"/>
    <w:rsid w:val="00CF5371"/>
    <w:rsid w:val="00D0323A"/>
    <w:rsid w:val="00D0559F"/>
    <w:rsid w:val="00D077E9"/>
    <w:rsid w:val="00D2642C"/>
    <w:rsid w:val="00D42CB7"/>
    <w:rsid w:val="00D5413D"/>
    <w:rsid w:val="00D570A9"/>
    <w:rsid w:val="00D6029D"/>
    <w:rsid w:val="00D70D02"/>
    <w:rsid w:val="00D770C7"/>
    <w:rsid w:val="00D86945"/>
    <w:rsid w:val="00D90290"/>
    <w:rsid w:val="00DA419C"/>
    <w:rsid w:val="00DB5BB0"/>
    <w:rsid w:val="00DD152F"/>
    <w:rsid w:val="00DE213F"/>
    <w:rsid w:val="00DE725F"/>
    <w:rsid w:val="00DF027C"/>
    <w:rsid w:val="00E00A32"/>
    <w:rsid w:val="00E21262"/>
    <w:rsid w:val="00E22ACD"/>
    <w:rsid w:val="00E379AF"/>
    <w:rsid w:val="00E44B01"/>
    <w:rsid w:val="00E47DBF"/>
    <w:rsid w:val="00E620B0"/>
    <w:rsid w:val="00E81B40"/>
    <w:rsid w:val="00E922C5"/>
    <w:rsid w:val="00EF555B"/>
    <w:rsid w:val="00F027BB"/>
    <w:rsid w:val="00F11DCF"/>
    <w:rsid w:val="00F162EA"/>
    <w:rsid w:val="00F4571A"/>
    <w:rsid w:val="00F52D27"/>
    <w:rsid w:val="00F83527"/>
    <w:rsid w:val="00F83FC5"/>
    <w:rsid w:val="00FB4592"/>
    <w:rsid w:val="00FC7F6D"/>
    <w:rsid w:val="00FD583F"/>
    <w:rsid w:val="00FD7488"/>
    <w:rsid w:val="00FE6CF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65DA7E-7D88-4601-8C96-752C7647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D2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FC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83FC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3FC5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79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ntkuma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A42A8661554B66B0AC5BB4B5D96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46613-AC01-4611-83F5-9DF9E28F7043}"/>
      </w:docPartPr>
      <w:docPartBody>
        <w:p w:rsidR="00CE04D1" w:rsidRDefault="00A413EE">
          <w:pPr>
            <w:pStyle w:val="83A42A8661554B66B0AC5BB4B5D969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2740D9EE20F4B87B1A2DAA46B5EF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D5B4-FE6A-40C6-9692-735F21261667}"/>
      </w:docPartPr>
      <w:docPartBody>
        <w:p w:rsidR="00CE04D1" w:rsidRDefault="00A413EE">
          <w:pPr>
            <w:pStyle w:val="82740D9EE20F4B87B1A2DAA46B5EF211"/>
          </w:pPr>
          <w:r>
            <w:t>COMPANY NAME</w:t>
          </w:r>
        </w:p>
      </w:docPartBody>
    </w:docPart>
    <w:docPart>
      <w:docPartPr>
        <w:name w:val="7A546CC80D654351853E32281758D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D7176-43ED-4E8A-AFED-36BD989B8ACC}"/>
      </w:docPartPr>
      <w:docPartBody>
        <w:p w:rsidR="00CE04D1" w:rsidRDefault="00A413EE">
          <w:pPr>
            <w:pStyle w:val="7A546CC80D654351853E32281758DF42"/>
          </w:pPr>
          <w:r>
            <w:t>Your Name</w:t>
          </w:r>
        </w:p>
      </w:docPartBody>
    </w:docPart>
    <w:docPart>
      <w:docPartPr>
        <w:name w:val="FA07D403D2204871B5A25AC4E5D78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9BF0D-7A4C-4DFE-9596-E7DAA1650110}"/>
      </w:docPartPr>
      <w:docPartBody>
        <w:p w:rsidR="00CE04D1" w:rsidRDefault="00A413EE">
          <w:pPr>
            <w:pStyle w:val="FA07D403D2204871B5A25AC4E5D78DDE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EE"/>
    <w:rsid w:val="00031B19"/>
    <w:rsid w:val="00A11672"/>
    <w:rsid w:val="00A413EE"/>
    <w:rsid w:val="00CE04D1"/>
    <w:rsid w:val="00D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83A42A8661554B66B0AC5BB4B5D9693B">
    <w:name w:val="83A42A8661554B66B0AC5BB4B5D9693B"/>
  </w:style>
  <w:style w:type="paragraph" w:customStyle="1" w:styleId="82740D9EE20F4B87B1A2DAA46B5EF211">
    <w:name w:val="82740D9EE20F4B87B1A2DAA46B5EF211"/>
  </w:style>
  <w:style w:type="paragraph" w:customStyle="1" w:styleId="7A546CC80D654351853E32281758DF42">
    <w:name w:val="7A546CC80D654351853E32281758DF42"/>
  </w:style>
  <w:style w:type="paragraph" w:customStyle="1" w:styleId="FA07D403D2204871B5A25AC4E5D78DDE">
    <w:name w:val="FA07D403D2204871B5A25AC4E5D78DDE"/>
  </w:style>
  <w:style w:type="paragraph" w:customStyle="1" w:styleId="C48CED557997497BB8CDC4ED2BD199BF">
    <w:name w:val="C48CED557997497BB8CDC4ED2BD199BF"/>
  </w:style>
  <w:style w:type="paragraph" w:customStyle="1" w:styleId="B621A6FEBAA24812823FB5D09C43EE63">
    <w:name w:val="B621A6FEBAA24812823FB5D09C43EE63"/>
  </w:style>
  <w:style w:type="paragraph" w:customStyle="1" w:styleId="A84A24D7F6E14BFCAFD54F436FE8A5A0">
    <w:name w:val="A84A24D7F6E14BFCAFD54F436FE8A5A0"/>
  </w:style>
  <w:style w:type="paragraph" w:customStyle="1" w:styleId="759D85F568F74CBB82E9F9E9C20571E9">
    <w:name w:val="759D85F568F74CBB82E9F9E9C205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Vikash Ranjan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B0B87-565F-4957-9927-B30910FE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744</TotalTime>
  <Pages>14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sumantkumar</dc:creator>
  <cp:keywords/>
  <cp:lastModifiedBy>Amit Ghosh</cp:lastModifiedBy>
  <cp:revision>90</cp:revision>
  <cp:lastPrinted>2006-08-01T17:47:00Z</cp:lastPrinted>
  <dcterms:created xsi:type="dcterms:W3CDTF">2019-08-21T04:23:00Z</dcterms:created>
  <dcterms:modified xsi:type="dcterms:W3CDTF">2019-08-31T11:45:00Z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